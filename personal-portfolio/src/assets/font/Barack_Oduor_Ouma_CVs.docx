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D4E312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A03B21" w14:textId="6D315697" w:rsidR="00692703" w:rsidRPr="00CF1A49" w:rsidRDefault="00DC4024" w:rsidP="00591DA2">
            <w:pPr>
              <w:pStyle w:val="Title"/>
              <w:jc w:val="left"/>
            </w:pPr>
            <w:r>
              <w:t>Barack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Oduor Ouma</w:t>
            </w:r>
          </w:p>
          <w:p w14:paraId="26091750" w14:textId="655F8934" w:rsidR="00692703" w:rsidRPr="00CF1A49" w:rsidRDefault="00DC4024" w:rsidP="00913946">
            <w:pPr>
              <w:pStyle w:val="ContactInfo"/>
              <w:contextualSpacing w:val="0"/>
            </w:pPr>
            <w:r w:rsidRPr="00DC4024">
              <w:t>P. O. Box 43844 -00100,</w:t>
            </w:r>
            <w:r w:rsidR="00443C7E">
              <w:t xml:space="preserve"> </w:t>
            </w:r>
            <w:r>
              <w:t>Nairobi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05A1DF584674B6E853CB4FB2124CE5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+254</w:t>
            </w:r>
            <w:r w:rsidRPr="00DC4024">
              <w:t xml:space="preserve">769784198                                      </w:t>
            </w:r>
          </w:p>
          <w:p w14:paraId="45D025FD" w14:textId="22025CF5" w:rsidR="00692703" w:rsidRPr="00CF1A49" w:rsidRDefault="00DC4024" w:rsidP="00913946">
            <w:pPr>
              <w:pStyle w:val="ContactInfoEmphasis"/>
              <w:contextualSpacing w:val="0"/>
            </w:pPr>
            <w:r w:rsidRPr="00DC4024">
              <w:t>ouma</w:t>
            </w:r>
            <w:r w:rsidR="00591DA2">
              <w:t>oduor</w:t>
            </w:r>
            <w:r w:rsidRPr="00DC4024">
              <w:t>5827@gmail.com</w:t>
            </w:r>
            <w:r>
              <w:t xml:space="preserve"> </w:t>
            </w:r>
            <w:r w:rsidR="00692703" w:rsidRPr="00CF1A49">
              <w:t xml:space="preserve"> </w:t>
            </w:r>
          </w:p>
        </w:tc>
      </w:tr>
      <w:tr w:rsidR="009571D8" w:rsidRPr="00CF1A49" w14:paraId="4339DCDF" w14:textId="77777777" w:rsidTr="00692703">
        <w:tc>
          <w:tcPr>
            <w:tcW w:w="9360" w:type="dxa"/>
            <w:tcMar>
              <w:top w:w="432" w:type="dxa"/>
            </w:tcMar>
          </w:tcPr>
          <w:p w14:paraId="1BC081A2" w14:textId="1082B60F" w:rsidR="001755A8" w:rsidRPr="00CF1A49" w:rsidRDefault="00831B10" w:rsidP="00913946">
            <w:pPr>
              <w:contextualSpacing w:val="0"/>
            </w:pPr>
            <w:r w:rsidRPr="00831B10">
              <w:t xml:space="preserve">As a passionate and dedicated Information Technology </w:t>
            </w:r>
            <w:r w:rsidR="003C6181">
              <w:t>graduate</w:t>
            </w:r>
            <w:r w:rsidRPr="00831B10">
              <w:t xml:space="preserve"> </w:t>
            </w:r>
            <w:r w:rsidR="003C6181">
              <w:t>of</w:t>
            </w:r>
            <w:r w:rsidRPr="00831B10">
              <w:t xml:space="preserve"> Kenyatta University, I am excited to apply for </w:t>
            </w:r>
            <w:r w:rsidR="009609A2">
              <w:t xml:space="preserve">the </w:t>
            </w:r>
            <w:r w:rsidR="003C6181">
              <w:t xml:space="preserve">  </w:t>
            </w:r>
            <w:r w:rsidR="003C6181" w:rsidRPr="003C6181">
              <w:t>Full Stack Developer</w:t>
            </w:r>
            <w:r w:rsidR="003C6181">
              <w:t xml:space="preserve"> job position</w:t>
            </w:r>
            <w:r w:rsidR="009609A2">
              <w:t xml:space="preserve"> </w:t>
            </w:r>
            <w:r w:rsidRPr="00831B10">
              <w:t xml:space="preserve">at </w:t>
            </w:r>
            <w:r w:rsidR="009609A2">
              <w:t>your soft</w:t>
            </w:r>
            <w:r w:rsidR="00F47EEF">
              <w:t xml:space="preserve">ware house in </w:t>
            </w:r>
            <w:r w:rsidR="003C6181">
              <w:t>Nyeri</w:t>
            </w:r>
            <w:r w:rsidR="00F47EEF">
              <w:t>,</w:t>
            </w:r>
            <w:r w:rsidR="003C6181">
              <w:t xml:space="preserve"> central Kenya</w:t>
            </w:r>
            <w:r w:rsidR="00F47EEF">
              <w:t>.</w:t>
            </w:r>
            <w:r w:rsidRPr="00831B10">
              <w:t xml:space="preserve"> </w:t>
            </w:r>
            <w:r w:rsidR="00443C7E">
              <w:t xml:space="preserve">My </w:t>
            </w:r>
            <w:r w:rsidRPr="00831B10">
              <w:t xml:space="preserve">knowledge of programming </w:t>
            </w:r>
            <w:r w:rsidR="00443C7E">
              <w:t xml:space="preserve">concepts and </w:t>
            </w:r>
            <w:r w:rsidRPr="00831B10">
              <w:t xml:space="preserve">languages such as </w:t>
            </w:r>
            <w:bookmarkStart w:id="0" w:name="_Hlk133501383"/>
            <w:r w:rsidR="00443C7E">
              <w:t xml:space="preserve">C#, .NET, MYSQL, </w:t>
            </w:r>
            <w:proofErr w:type="spellStart"/>
            <w:r w:rsidR="00443C7E">
              <w:t>Pokectbase</w:t>
            </w:r>
            <w:proofErr w:type="spellEnd"/>
            <w:r w:rsidR="00443C7E">
              <w:t xml:space="preserve">, </w:t>
            </w:r>
            <w:proofErr w:type="spellStart"/>
            <w:r w:rsidR="00443C7E">
              <w:t>Javascript</w:t>
            </w:r>
            <w:r w:rsidR="004F16E7">
              <w:t>,React</w:t>
            </w:r>
            <w:proofErr w:type="spellEnd"/>
            <w:r w:rsidR="004F16E7">
              <w:t xml:space="preserve"> </w:t>
            </w:r>
            <w:bookmarkEnd w:id="0"/>
            <w:r w:rsidRPr="00831B10">
              <w:t xml:space="preserve">will be valuable in supporting the success of the intervention </w:t>
            </w:r>
            <w:proofErr w:type="spellStart"/>
            <w:r w:rsidRPr="00831B10">
              <w:t>delivery.</w:t>
            </w:r>
            <w:r w:rsidR="004F16E7">
              <w:t>I</w:t>
            </w:r>
            <w:proofErr w:type="spellEnd"/>
            <w:r w:rsidR="004F16E7">
              <w:t xml:space="preserve"> do believe </w:t>
            </w:r>
            <w:r w:rsidR="00443C7E">
              <w:t>my</w:t>
            </w:r>
            <w:r w:rsidR="00443C7E" w:rsidRPr="00831B10">
              <w:t xml:space="preserve"> excellent interpersonal and communication skills</w:t>
            </w:r>
            <w:r w:rsidR="003C6181">
              <w:t xml:space="preserve"> inclusive of  oral and written </w:t>
            </w:r>
            <w:r w:rsidR="00443C7E" w:rsidRPr="00831B10">
              <w:t xml:space="preserve">, ability to work both independently and collaboratively, enthusiasm for the </w:t>
            </w:r>
            <w:r w:rsidR="00443C7E">
              <w:t>problem-solving</w:t>
            </w:r>
            <w:r w:rsidR="00443C7E" w:rsidRPr="00831B10">
              <w:t xml:space="preserve"> </w:t>
            </w:r>
            <w:r w:rsidR="004F16E7">
              <w:t xml:space="preserve">, exposure to agile and scrum development technologies I believe </w:t>
            </w:r>
            <w:r w:rsidR="00443C7E" w:rsidRPr="00831B10">
              <w:t>make me an ideal candidate for this position</w:t>
            </w:r>
            <w:r w:rsidR="00443C7E">
              <w:t>.</w:t>
            </w:r>
          </w:p>
        </w:tc>
      </w:tr>
    </w:tbl>
    <w:p w14:paraId="1DDB399F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BF0F62458346FBAEA31A98FD6C1F8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F3EA2" w:rsidRPr="00CF1A49" w14:paraId="30B71497" w14:textId="77777777" w:rsidTr="006A58D4">
        <w:trPr>
          <w:trHeight w:val="1876"/>
        </w:trPr>
        <w:tc>
          <w:tcPr>
            <w:tcW w:w="9355" w:type="dxa"/>
          </w:tcPr>
          <w:p w14:paraId="7E3E3DBC" w14:textId="4C8E4F96" w:rsidR="001D0BF1" w:rsidRPr="00CF1A49" w:rsidRDefault="00556C4B" w:rsidP="001D0BF1">
            <w:pPr>
              <w:pStyle w:val="Heading3"/>
              <w:contextualSpacing w:val="0"/>
            </w:pPr>
            <w:r>
              <w:t>2021</w:t>
            </w:r>
            <w:r w:rsidR="001D0BF1" w:rsidRPr="00CF1A49">
              <w:t xml:space="preserve"> – </w:t>
            </w:r>
            <w:r>
              <w:t>Upto Date</w:t>
            </w:r>
          </w:p>
          <w:p w14:paraId="34D33F3F" w14:textId="6656EFFC" w:rsidR="001D0BF1" w:rsidRPr="00CF1A49" w:rsidRDefault="00556C4B" w:rsidP="001D0BF1">
            <w:pPr>
              <w:pStyle w:val="Heading2"/>
              <w:contextualSpacing w:val="0"/>
            </w:pPr>
            <w:r w:rsidRPr="00556C4B">
              <w:t>Peer Mentor</w:t>
            </w:r>
            <w:r w:rsidR="001D0BF1" w:rsidRPr="00CF1A49">
              <w:t xml:space="preserve">, </w:t>
            </w:r>
            <w:r w:rsidRPr="00556C4B">
              <w:rPr>
                <w:rStyle w:val="SubtleReference"/>
              </w:rPr>
              <w:t>Kenyatta University</w:t>
            </w:r>
          </w:p>
          <w:p w14:paraId="668EC4C0" w14:textId="0A900B9B" w:rsidR="00556C4B" w:rsidRDefault="00556C4B" w:rsidP="00556C4B">
            <w:pPr>
              <w:pStyle w:val="ListParagraph"/>
              <w:numPr>
                <w:ilvl w:val="0"/>
                <w:numId w:val="14"/>
              </w:numPr>
            </w:pPr>
            <w:r>
              <w:t>Assist new students in transitioning to university life by providing academic, social, and emotional support</w:t>
            </w:r>
          </w:p>
          <w:p w14:paraId="225624AC" w14:textId="53C4A3D1" w:rsidR="00556C4B" w:rsidRDefault="00556C4B" w:rsidP="00556C4B">
            <w:pPr>
              <w:pStyle w:val="ListParagraph"/>
              <w:numPr>
                <w:ilvl w:val="0"/>
                <w:numId w:val="14"/>
              </w:numPr>
            </w:pPr>
            <w:r>
              <w:t>Coordinate activities and events for the peer mentorship program</w:t>
            </w:r>
          </w:p>
          <w:p w14:paraId="272E27BC" w14:textId="280182FF" w:rsidR="001E3120" w:rsidRPr="00CF1A49" w:rsidRDefault="00556C4B" w:rsidP="00556C4B">
            <w:pPr>
              <w:pStyle w:val="ListParagraph"/>
              <w:numPr>
                <w:ilvl w:val="0"/>
                <w:numId w:val="14"/>
              </w:numPr>
            </w:pPr>
            <w:r>
              <w:t>Conduct interactive sessions to enhance students' well-being</w:t>
            </w:r>
          </w:p>
        </w:tc>
      </w:tr>
      <w:tr w:rsidR="002F3EA2" w:rsidRPr="00CF1A49" w14:paraId="3B27F9AF" w14:textId="77777777" w:rsidTr="00EE02D3">
        <w:trPr>
          <w:trHeight w:val="1768"/>
        </w:trPr>
        <w:tc>
          <w:tcPr>
            <w:tcW w:w="9355" w:type="dxa"/>
            <w:tcMar>
              <w:top w:w="216" w:type="dxa"/>
            </w:tcMar>
          </w:tcPr>
          <w:p w14:paraId="7A9DAEA8" w14:textId="13439521" w:rsidR="00F61DF9" w:rsidRPr="00CF1A49" w:rsidRDefault="00556C4B" w:rsidP="00F61DF9">
            <w:pPr>
              <w:pStyle w:val="Heading3"/>
              <w:contextualSpacing w:val="0"/>
            </w:pPr>
            <w:r>
              <w:t>2021</w:t>
            </w:r>
            <w:r w:rsidR="006A58D4">
              <w:t>-present</w:t>
            </w:r>
          </w:p>
          <w:p w14:paraId="0E426004" w14:textId="34391DC1" w:rsidR="00F61DF9" w:rsidRPr="00CF1A49" w:rsidRDefault="00F47EEF" w:rsidP="00F61DF9">
            <w:pPr>
              <w:pStyle w:val="Heading2"/>
              <w:contextualSpacing w:val="0"/>
            </w:pPr>
            <w:r>
              <w:t xml:space="preserve">participating in </w:t>
            </w:r>
            <w:r w:rsidR="008411FA">
              <w:t xml:space="preserve"> </w:t>
            </w:r>
            <w:r w:rsidR="006A58D4">
              <w:t xml:space="preserve"> </w:t>
            </w:r>
            <w:r w:rsidR="008411FA">
              <w:t>tech</w:t>
            </w:r>
            <w:r>
              <w:t>-related  forums.</w:t>
            </w:r>
          </w:p>
          <w:p w14:paraId="4A615ABF" w14:textId="120F9EC0" w:rsidR="00EE02D3" w:rsidRDefault="008411FA" w:rsidP="00EE02D3">
            <w:pPr>
              <w:pStyle w:val="ListParagraph"/>
            </w:pPr>
            <w:r w:rsidRPr="008411FA">
              <w:rPr>
                <w:b/>
                <w:bCs/>
              </w:rPr>
              <w:t>Contribute to open-source projects:</w:t>
            </w:r>
            <w:r w:rsidRPr="008411FA">
              <w:t xml:space="preserve"> Contributing to open-source projects </w:t>
            </w:r>
            <w:r>
              <w:t xml:space="preserve">greatly showcases my </w:t>
            </w:r>
            <w:r w:rsidRPr="008411FA">
              <w:t>technical skills, work</w:t>
            </w:r>
            <w:r>
              <w:t xml:space="preserve">ing </w:t>
            </w:r>
            <w:r w:rsidR="00EE02D3">
              <w:t>n</w:t>
            </w:r>
            <w:r w:rsidRPr="008411FA">
              <w:t xml:space="preserve"> on real-world projects</w:t>
            </w:r>
            <w:bookmarkStart w:id="1" w:name="_Hlk133502948"/>
            <w:r w:rsidR="003C6181">
              <w:t xml:space="preserve">, </w:t>
            </w:r>
            <w:r w:rsidR="003C6181" w:rsidRPr="003C6181">
              <w:t>working with source code repositories</w:t>
            </w:r>
            <w:r w:rsidR="003C6181">
              <w:t xml:space="preserve"> </w:t>
            </w:r>
            <w:bookmarkEnd w:id="1"/>
            <w:r w:rsidRPr="008411FA">
              <w:t xml:space="preserve">and collaborate with other developers </w:t>
            </w:r>
            <w:r>
              <w:t xml:space="preserve">has </w:t>
            </w:r>
            <w:r w:rsidR="002D1017">
              <w:t>enable me gain more technical</w:t>
            </w:r>
            <w:r w:rsidR="00EE02D3">
              <w:t xml:space="preserve"> </w:t>
            </w:r>
            <w:r w:rsidR="002D1017">
              <w:t xml:space="preserve">  and soft skills e.g.</w:t>
            </w:r>
            <w:r w:rsidR="00EE02D3">
              <w:t xml:space="preserve">  documentation of team projects.</w:t>
            </w:r>
          </w:p>
          <w:p w14:paraId="488E619F" w14:textId="77777777" w:rsidR="004F16E7" w:rsidRDefault="004F16E7" w:rsidP="00EE02D3">
            <w:pPr>
              <w:pStyle w:val="ListParagraph"/>
            </w:pPr>
          </w:p>
          <w:p w14:paraId="42F863C4" w14:textId="6885EADB" w:rsidR="003C6181" w:rsidRDefault="004F16E7" w:rsidP="00EE02D3">
            <w:pPr>
              <w:pStyle w:val="ListParagraph"/>
              <w:rPr>
                <w:bCs/>
              </w:rPr>
            </w:pPr>
            <w:r w:rsidRPr="004F16E7">
              <w:rPr>
                <w:bCs/>
              </w:rPr>
              <w:t>Due to commitment to deadlines I have been exposed to identifying risks and enhancing problem-solving</w:t>
            </w:r>
            <w:r>
              <w:rPr>
                <w:bCs/>
              </w:rPr>
              <w:t xml:space="preserve"> and adjustment to various clients requests.</w:t>
            </w:r>
          </w:p>
          <w:p w14:paraId="5D46EAB8" w14:textId="77777777" w:rsidR="004F16E7" w:rsidRPr="004F16E7" w:rsidRDefault="004F16E7" w:rsidP="00EE02D3">
            <w:pPr>
              <w:pStyle w:val="ListParagraph"/>
              <w:rPr>
                <w:bCs/>
              </w:rPr>
            </w:pPr>
          </w:p>
          <w:p w14:paraId="236A2C08" w14:textId="2B61EBB1" w:rsidR="00EE02D3" w:rsidRDefault="00EE02D3" w:rsidP="00EE02D3">
            <w:pPr>
              <w:pStyle w:val="ListParagraph"/>
            </w:pPr>
            <w:r w:rsidRPr="00EE02D3">
              <w:rPr>
                <w:b/>
                <w:bCs/>
              </w:rPr>
              <w:t>Attend workshops and</w:t>
            </w:r>
            <w:r w:rsidR="004F16E7">
              <w:rPr>
                <w:b/>
                <w:bCs/>
              </w:rPr>
              <w:t xml:space="preserve"> </w:t>
            </w:r>
            <w:r w:rsidRPr="00EE02D3">
              <w:rPr>
                <w:b/>
                <w:bCs/>
              </w:rPr>
              <w:t xml:space="preserve"> conferences</w:t>
            </w:r>
            <w:r w:rsidRPr="00EE02D3">
              <w:t xml:space="preserve">: Attending workshops and conferences </w:t>
            </w:r>
            <w:r>
              <w:t>has</w:t>
            </w:r>
            <w:r w:rsidRPr="00EE02D3">
              <w:t xml:space="preserve"> help</w:t>
            </w:r>
            <w:r>
              <w:t>ed me</w:t>
            </w:r>
            <w:r w:rsidRPr="00EE02D3">
              <w:t xml:space="preserve"> learn new skills, stay up-to-date with industry trends, and network with other professionals in </w:t>
            </w:r>
            <w:r>
              <w:t>my</w:t>
            </w:r>
            <w:r w:rsidRPr="00EE02D3">
              <w:t xml:space="preserve"> field. </w:t>
            </w:r>
            <w:r>
              <w:t xml:space="preserve">e.g. learnt </w:t>
            </w:r>
            <w:proofErr w:type="spellStart"/>
            <w:r>
              <w:t>microfrontends</w:t>
            </w:r>
            <w:proofErr w:type="spellEnd"/>
            <w:r>
              <w:t xml:space="preserve"> and microservices @Angular_Kenya workshop</w:t>
            </w:r>
          </w:p>
        </w:tc>
      </w:tr>
    </w:tbl>
    <w:sdt>
      <w:sdtPr>
        <w:alias w:val="Education:"/>
        <w:tag w:val="Education:"/>
        <w:id w:val="-1908763273"/>
        <w:placeholder>
          <w:docPart w:val="8F01322F32504A7894118E64E888C02C"/>
        </w:placeholder>
        <w:temporary/>
        <w:showingPlcHdr/>
        <w15:appearance w15:val="hidden"/>
      </w:sdtPr>
      <w:sdtContent>
        <w:p w14:paraId="07A2930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05FE0A4" w14:textId="77777777" w:rsidTr="00D66A52">
        <w:tc>
          <w:tcPr>
            <w:tcW w:w="9355" w:type="dxa"/>
          </w:tcPr>
          <w:p w14:paraId="30AE3464" w14:textId="1E2928C9" w:rsidR="00DC4024" w:rsidRPr="00CF1A49" w:rsidRDefault="00F47EEF" w:rsidP="00DC4024">
            <w:pPr>
              <w:pStyle w:val="Heading3"/>
              <w:contextualSpacing w:val="0"/>
            </w:pPr>
            <w:r>
              <w:t>august</w:t>
            </w:r>
            <w:r w:rsidR="00DC4024" w:rsidRPr="00CF1A49">
              <w:t xml:space="preserve"> </w:t>
            </w:r>
            <w:r w:rsidR="00DC4024">
              <w:t>2021 - Upto date</w:t>
            </w:r>
          </w:p>
          <w:p w14:paraId="574CA693" w14:textId="21D00C64" w:rsidR="001D0BF1" w:rsidRPr="00CF1A49" w:rsidRDefault="00DC4024" w:rsidP="001D0BF1">
            <w:pPr>
              <w:pStyle w:val="Heading2"/>
              <w:contextualSpacing w:val="0"/>
            </w:pPr>
            <w:r w:rsidRPr="00DC4024">
              <w:t>Bachelor of Information Technology</w:t>
            </w:r>
            <w:r w:rsidR="001D0BF1" w:rsidRPr="00CF1A49">
              <w:t xml:space="preserve">, </w:t>
            </w:r>
            <w:r w:rsidRPr="00DC4024">
              <w:rPr>
                <w:rStyle w:val="SubtleReference"/>
              </w:rPr>
              <w:t>KENYA</w:t>
            </w:r>
            <w:r>
              <w:t xml:space="preserve"> </w:t>
            </w:r>
            <w:r w:rsidRPr="00DC4024">
              <w:rPr>
                <w:rStyle w:val="SubtleReference"/>
              </w:rPr>
              <w:t>KENYATTA UNIVERSITY-NAIROBI, KENYA</w:t>
            </w:r>
          </w:p>
          <w:p w14:paraId="2C8BAB6D" w14:textId="77777777" w:rsidR="00DC4024" w:rsidRDefault="00DC4024" w:rsidP="00DC4024">
            <w:pPr>
              <w:pStyle w:val="Heading3"/>
              <w:contextualSpacing w:val="0"/>
            </w:pPr>
          </w:p>
          <w:p w14:paraId="0B2DC693" w14:textId="457820B5" w:rsidR="00DC4024" w:rsidRPr="00CF1A49" w:rsidRDefault="00DC4024" w:rsidP="00DC4024">
            <w:pPr>
              <w:pStyle w:val="Heading3"/>
              <w:contextualSpacing w:val="0"/>
            </w:pPr>
            <w:r>
              <w:t>November</w:t>
            </w:r>
            <w:r w:rsidRPr="00CF1A49">
              <w:t xml:space="preserve"> </w:t>
            </w:r>
            <w:r>
              <w:t>2020</w:t>
            </w:r>
          </w:p>
          <w:p w14:paraId="7627B085" w14:textId="77777777" w:rsidR="00DC4024" w:rsidRPr="00CF1A49" w:rsidRDefault="00DC4024" w:rsidP="00DC4024">
            <w:pPr>
              <w:pStyle w:val="Heading2"/>
              <w:contextualSpacing w:val="0"/>
            </w:pPr>
            <w:r w:rsidRPr="00DC4024">
              <w:lastRenderedPageBreak/>
              <w:t>Kenya Certificate of Secondary Education (KCSE)</w:t>
            </w:r>
            <w:r w:rsidRPr="00CF1A49">
              <w:t xml:space="preserve">, </w:t>
            </w:r>
            <w:r w:rsidRPr="00DC4024">
              <w:rPr>
                <w:rStyle w:val="SubtleReference"/>
              </w:rPr>
              <w:t>KANGA HIGH SCHOOL–MIGORI, KENYA</w:t>
            </w:r>
          </w:p>
          <w:p w14:paraId="329F3277" w14:textId="6BABC437" w:rsidR="00DC4024" w:rsidRPr="00CF1A49" w:rsidRDefault="00DC4024" w:rsidP="00DC4024">
            <w:pPr>
              <w:contextualSpacing w:val="0"/>
            </w:pPr>
            <w:r w:rsidRPr="00DC4024">
              <w:t>Grade: B+(Plus)</w:t>
            </w:r>
          </w:p>
        </w:tc>
      </w:tr>
      <w:tr w:rsidR="00F61DF9" w:rsidRPr="00CF1A49" w14:paraId="179FBCAA" w14:textId="77777777" w:rsidTr="00561330">
        <w:trPr>
          <w:trHeight w:val="679"/>
        </w:trPr>
        <w:tc>
          <w:tcPr>
            <w:tcW w:w="9355" w:type="dxa"/>
            <w:tcMar>
              <w:top w:w="216" w:type="dxa"/>
            </w:tcMar>
          </w:tcPr>
          <w:p w14:paraId="1939AC27" w14:textId="54FCFB7A" w:rsidR="00F61DF9" w:rsidRPr="00CF1A49" w:rsidRDefault="00DC4024" w:rsidP="00F61DF9">
            <w:pPr>
              <w:pStyle w:val="Heading3"/>
              <w:contextualSpacing w:val="0"/>
            </w:pPr>
            <w:r>
              <w:lastRenderedPageBreak/>
              <w:t>november</w:t>
            </w:r>
            <w:r w:rsidR="00F61DF9" w:rsidRPr="00CF1A49">
              <w:t xml:space="preserve"> </w:t>
            </w:r>
            <w:r>
              <w:t>2016</w:t>
            </w:r>
          </w:p>
          <w:p w14:paraId="548E0CF6" w14:textId="61339E4E" w:rsidR="00F61DF9" w:rsidRPr="00380FC5" w:rsidRDefault="00DC4024" w:rsidP="00F61DF9">
            <w:pPr>
              <w:pStyle w:val="Heading2"/>
              <w:contextualSpacing w:val="0"/>
              <w:rPr>
                <w:color w:val="7F7F7F" w:themeColor="text1" w:themeTint="80"/>
              </w:rPr>
            </w:pPr>
            <w:r w:rsidRPr="003E6EED">
              <w:t>Kenya Certificate of Primary Education (KCPE)</w:t>
            </w:r>
            <w:r w:rsidR="00F61DF9" w:rsidRPr="00CF1A49">
              <w:t xml:space="preserve">, </w:t>
            </w:r>
            <w:r w:rsidRPr="00380FC5">
              <w:rPr>
                <w:color w:val="7F7F7F" w:themeColor="text1" w:themeTint="80"/>
              </w:rPr>
              <w:t>EXCEL ACADEMY–NAIROBI, KENYA</w:t>
            </w:r>
          </w:p>
          <w:p w14:paraId="28146142" w14:textId="77777777" w:rsidR="00F61DF9" w:rsidRDefault="00DC4024" w:rsidP="00F61DF9">
            <w:r>
              <w:t>Grade: A (Plain)</w:t>
            </w:r>
          </w:p>
          <w:p w14:paraId="0AEC506A" w14:textId="26D5B0A0" w:rsidR="00561330" w:rsidRDefault="00561330" w:rsidP="00F61DF9"/>
          <w:p w14:paraId="6EE5BF5A" w14:textId="77777777" w:rsidR="00561330" w:rsidRDefault="00561330" w:rsidP="00F61DF9"/>
          <w:p w14:paraId="5C24BB41" w14:textId="0A8949BC" w:rsidR="00556C4B" w:rsidRPr="00CF1A49" w:rsidRDefault="00556C4B" w:rsidP="00556C4B">
            <w:pPr>
              <w:pStyle w:val="Heading3"/>
              <w:contextualSpacing w:val="0"/>
            </w:pPr>
            <w:r>
              <w:t>MArch 2023</w:t>
            </w:r>
          </w:p>
          <w:p w14:paraId="0830948B" w14:textId="26E6D5ED" w:rsidR="00556C4B" w:rsidRPr="00561330" w:rsidRDefault="00561330" w:rsidP="00561330">
            <w:pPr>
              <w:pStyle w:val="Heading2"/>
            </w:pPr>
            <w:r>
              <w:t>CCNA1 NETWORKNG CERTIFICATE</w:t>
            </w:r>
            <w:r w:rsidR="00556C4B" w:rsidRPr="00CF1A49">
              <w:t xml:space="preserve">, </w:t>
            </w:r>
            <w:r>
              <w:rPr>
                <w:color w:val="747474" w:themeColor="background2" w:themeShade="80"/>
              </w:rPr>
              <w:t>CISCO</w:t>
            </w:r>
          </w:p>
          <w:p w14:paraId="68942D6E" w14:textId="7B85941E" w:rsidR="00556C4B" w:rsidRDefault="00556C4B" w:rsidP="00556C4B"/>
        </w:tc>
      </w:tr>
    </w:tbl>
    <w:sdt>
      <w:sdtPr>
        <w:alias w:val="Skills:"/>
        <w:tag w:val="Skills:"/>
        <w:id w:val="-1392877668"/>
        <w:placeholder>
          <w:docPart w:val="9EFA0953B35E4C5B871829F91322341C"/>
        </w:placeholder>
        <w:temporary/>
        <w:showingPlcHdr/>
        <w15:appearance w15:val="hidden"/>
      </w:sdtPr>
      <w:sdtContent>
        <w:p w14:paraId="6615883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AD19DDF" w14:textId="77777777" w:rsidTr="00CF1A49">
        <w:tc>
          <w:tcPr>
            <w:tcW w:w="4675" w:type="dxa"/>
          </w:tcPr>
          <w:p w14:paraId="31F7469E" w14:textId="751A8A45" w:rsidR="00DC4024" w:rsidRDefault="00DC4024" w:rsidP="00DC4024">
            <w:pPr>
              <w:pStyle w:val="ListBullet"/>
            </w:pPr>
            <w:r>
              <w:t>Excellent interpersonal and communication skills</w:t>
            </w:r>
          </w:p>
          <w:p w14:paraId="64C932E5" w14:textId="167E4216" w:rsidR="00DC4024" w:rsidRDefault="00DC4024" w:rsidP="00DC4024">
            <w:pPr>
              <w:pStyle w:val="ListBullet"/>
            </w:pPr>
            <w:r>
              <w:t>Ability to work independently and collaboratively</w:t>
            </w:r>
          </w:p>
          <w:p w14:paraId="1DF8C31E" w14:textId="000026FE" w:rsidR="001F4E6D" w:rsidRPr="006E1507" w:rsidRDefault="00DC4024" w:rsidP="00556C4B">
            <w:pPr>
              <w:pStyle w:val="ListBullet"/>
            </w:pPr>
            <w:r>
              <w:t>Strong organizational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67008704" w14:textId="5643D932" w:rsidR="00556C4B" w:rsidRDefault="00556C4B" w:rsidP="006A58D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A4888C9" w14:textId="7132D378" w:rsidR="00556C4B" w:rsidRDefault="00556C4B" w:rsidP="00556C4B">
            <w:pPr>
              <w:pStyle w:val="ListBullet"/>
            </w:pPr>
            <w:r>
              <w:t xml:space="preserve">Possession of knowledge in computer programming, web and cloud technologies e.g. </w:t>
            </w:r>
            <w:r w:rsidR="006A58D4">
              <w:t>C#,.</w:t>
            </w:r>
            <w:proofErr w:type="spellStart"/>
            <w:r w:rsidR="006A58D4">
              <w:t>NET,MYSQL,Firebase,Javascript</w:t>
            </w:r>
            <w:proofErr w:type="spellEnd"/>
          </w:p>
          <w:p w14:paraId="7628EA41" w14:textId="77777777" w:rsidR="006A58D4" w:rsidRPr="006A58D4" w:rsidRDefault="006A58D4" w:rsidP="006A58D4">
            <w:pPr>
              <w:pStyle w:val="ListBullet"/>
            </w:pPr>
            <w:r w:rsidRPr="006A58D4">
              <w:t>Proficiency in Microsoft Office Suite</w:t>
            </w:r>
          </w:p>
          <w:p w14:paraId="56F186EA" w14:textId="4096D9A8" w:rsidR="001E3120" w:rsidRPr="006E1507" w:rsidRDefault="001E3120" w:rsidP="006A58D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DBEFAD85AA7243E29974DC082711CF23"/>
        </w:placeholder>
        <w:temporary/>
        <w:showingPlcHdr/>
        <w15:appearance w15:val="hidden"/>
      </w:sdtPr>
      <w:sdtContent>
        <w:p w14:paraId="08C8565E" w14:textId="0A0770EE" w:rsidR="00245FA1" w:rsidRDefault="0062312F" w:rsidP="00245FA1">
          <w:pPr>
            <w:pStyle w:val="Heading1"/>
          </w:pPr>
          <w:r w:rsidRPr="00CF1A49">
            <w:t>Activities</w:t>
          </w:r>
        </w:p>
      </w:sdtContent>
    </w:sdt>
    <w:p w14:paraId="08A6157D" w14:textId="1A0E5FB8" w:rsidR="00245FA1" w:rsidRDefault="00245FA1" w:rsidP="00245FA1">
      <w:pPr>
        <w:pStyle w:val="ListParagraph"/>
        <w:numPr>
          <w:ilvl w:val="0"/>
          <w:numId w:val="16"/>
        </w:numPr>
        <w:ind w:left="360"/>
      </w:pPr>
      <w:r>
        <w:t>Volunteered as a Peer Mentor at Kenyatta University, providing academic, social, and emotional support to new students, and conducting interactive sessions to enhance students' well-being.</w:t>
      </w:r>
    </w:p>
    <w:p w14:paraId="35142F46" w14:textId="49C3A123" w:rsidR="00245FA1" w:rsidRDefault="00245FA1" w:rsidP="00245FA1">
      <w:pPr>
        <w:pStyle w:val="ListParagraph"/>
        <w:numPr>
          <w:ilvl w:val="0"/>
          <w:numId w:val="16"/>
        </w:numPr>
        <w:ind w:left="360"/>
      </w:pPr>
      <w:r>
        <w:t>Participated in various IT and coding events and hackathons a</w:t>
      </w:r>
      <w:r w:rsidR="006A58D4">
        <w:t>t Strathmore</w:t>
      </w:r>
      <w:r>
        <w:t xml:space="preserve"> Universit</w:t>
      </w:r>
      <w:r w:rsidR="006A58D4">
        <w:t>y</w:t>
      </w:r>
      <w:r>
        <w:t xml:space="preserve">, </w:t>
      </w:r>
      <w:r w:rsidR="006A58D4">
        <w:t xml:space="preserve">Africa’s Talking </w:t>
      </w:r>
      <w:r>
        <w:t>demonstrating a passion for technology and innovation.</w:t>
      </w:r>
    </w:p>
    <w:p w14:paraId="6266573C" w14:textId="12EE91E4" w:rsidR="00245FA1" w:rsidRDefault="00245FA1" w:rsidP="00245FA1">
      <w:pPr>
        <w:pStyle w:val="ListParagraph"/>
        <w:numPr>
          <w:ilvl w:val="0"/>
          <w:numId w:val="16"/>
        </w:numPr>
        <w:ind w:left="360"/>
      </w:pPr>
      <w:r>
        <w:t>Volunteered as a mentor for high school students in coding and IT-related projects, d</w:t>
      </w:r>
      <w:r w:rsidR="006A58D4">
        <w:t xml:space="preserve">ue to passion of </w:t>
      </w:r>
      <w:r w:rsidR="00443C7E">
        <w:t xml:space="preserve"> </w:t>
      </w:r>
      <w:r>
        <w:t xml:space="preserve"> giving back to the community.</w:t>
      </w:r>
    </w:p>
    <w:p w14:paraId="525AA372" w14:textId="5DB8BB19" w:rsidR="00245FA1" w:rsidRDefault="006A58D4" w:rsidP="00245FA1">
      <w:pPr>
        <w:pStyle w:val="ListParagraph"/>
        <w:numPr>
          <w:ilvl w:val="0"/>
          <w:numId w:val="16"/>
        </w:numPr>
        <w:ind w:left="360"/>
      </w:pPr>
      <w:r>
        <w:t xml:space="preserve">I have </w:t>
      </w:r>
      <w:r w:rsidR="00443C7E">
        <w:t xml:space="preserve"> </w:t>
      </w:r>
      <w:r w:rsidR="00245FA1">
        <w:t xml:space="preserve"> obtained a CCNA1 Networking Certificate from Cisco, demonstrating a commitment to continuous learning and professional development.</w:t>
      </w:r>
    </w:p>
    <w:p w14:paraId="4C89724D" w14:textId="149B68E9" w:rsidR="004F16E7" w:rsidRDefault="004F16E7" w:rsidP="004F16E7">
      <w:pPr>
        <w:pStyle w:val="ListParagraph"/>
        <w:numPr>
          <w:ilvl w:val="0"/>
          <w:numId w:val="16"/>
        </w:numPr>
      </w:pPr>
      <w:r w:rsidRPr="004F16E7">
        <w:t>Model</w:t>
      </w:r>
      <w:r>
        <w:t>ing</w:t>
      </w:r>
      <w:r w:rsidRPr="004F16E7">
        <w:t xml:space="preserve"> relational database schemas</w:t>
      </w:r>
      <w:r>
        <w:t>,</w:t>
      </w:r>
      <w:r w:rsidRPr="004F16E7">
        <w:t xml:space="preserve"> </w:t>
      </w:r>
      <w:r>
        <w:t>Authoring SQL statement for CRUD operations,</w:t>
      </w:r>
    </w:p>
    <w:p w14:paraId="6A40F1FB" w14:textId="73B37A1C" w:rsidR="004F16E7" w:rsidRDefault="004F16E7" w:rsidP="004F16E7">
      <w:pPr>
        <w:pStyle w:val="ListParagraph"/>
      </w:pPr>
      <w:r>
        <w:t>Debugging and analys</w:t>
      </w:r>
      <w:r w:rsidR="00523E60">
        <w:t xml:space="preserve">is of </w:t>
      </w:r>
      <w:r>
        <w:t xml:space="preserve"> SQL Statement for optimization </w:t>
      </w:r>
      <w:r w:rsidR="00523E60">
        <w:t xml:space="preserve"> of databases </w:t>
      </w:r>
      <w:r>
        <w:t xml:space="preserve">for Excel academy and documenting my work for presentation in </w:t>
      </w:r>
      <w:proofErr w:type="spellStart"/>
      <w:r>
        <w:t>powerppoint</w:t>
      </w:r>
      <w:proofErr w:type="spellEnd"/>
      <w:r w:rsidR="00523E60">
        <w:t>.</w:t>
      </w:r>
    </w:p>
    <w:p w14:paraId="5BA07976" w14:textId="73D8767A" w:rsidR="00561330" w:rsidRDefault="00561330" w:rsidP="006E1507"/>
    <w:p w14:paraId="52461B65" w14:textId="70BBE11D" w:rsidR="00561330" w:rsidRPr="00561330" w:rsidRDefault="00B91ADE" w:rsidP="00561330">
      <w:pPr>
        <w:pStyle w:val="Heading1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>
        <w:t>Referees</w:t>
      </w:r>
    </w:p>
    <w:p w14:paraId="30E52476" w14:textId="77777777" w:rsidR="00561330" w:rsidRDefault="00561330" w:rsidP="00561330">
      <w:r w:rsidRPr="00F322D4">
        <w:t xml:space="preserve">Dr. Duncan </w:t>
      </w:r>
      <w:proofErr w:type="spellStart"/>
      <w:r w:rsidRPr="00F322D4">
        <w:t>Ojwang</w:t>
      </w:r>
      <w:proofErr w:type="spellEnd"/>
      <w:r w:rsidRPr="00F322D4">
        <w:t xml:space="preserve"> </w:t>
      </w:r>
    </w:p>
    <w:p w14:paraId="61B487F3" w14:textId="77777777" w:rsidR="00561330" w:rsidRPr="00F322D4" w:rsidRDefault="00561330" w:rsidP="00561330">
      <w:r w:rsidRPr="00F322D4">
        <w:t xml:space="preserve">School of Engineering and Technology </w:t>
      </w:r>
    </w:p>
    <w:p w14:paraId="65D0613F" w14:textId="77777777" w:rsidR="00561330" w:rsidRDefault="00561330" w:rsidP="00561330">
      <w:r w:rsidRPr="00F322D4">
        <w:t xml:space="preserve">Kenyatta University </w:t>
      </w:r>
    </w:p>
    <w:p w14:paraId="062FA447" w14:textId="0D49CB68" w:rsidR="00561330" w:rsidRDefault="00000000" w:rsidP="00561330">
      <w:hyperlink r:id="rId7" w:history="1">
        <w:r w:rsidR="00561330" w:rsidRPr="00B12CE3">
          <w:rPr>
            <w:rStyle w:val="Hyperlink"/>
          </w:rPr>
          <w:t>OJWANG.DAN@ku.ac.ke</w:t>
        </w:r>
      </w:hyperlink>
    </w:p>
    <w:p w14:paraId="630D1CA3" w14:textId="77777777" w:rsidR="00561330" w:rsidRDefault="00561330" w:rsidP="00561330"/>
    <w:p w14:paraId="6CBDEAF7" w14:textId="77777777" w:rsidR="00561330" w:rsidRDefault="00561330" w:rsidP="00561330">
      <w:r w:rsidRPr="00F322D4">
        <w:t xml:space="preserve">Mr. Evans  </w:t>
      </w:r>
      <w:proofErr w:type="spellStart"/>
      <w:r w:rsidRPr="00F322D4">
        <w:t>Mayoyo</w:t>
      </w:r>
      <w:proofErr w:type="spellEnd"/>
    </w:p>
    <w:p w14:paraId="4CEC0841" w14:textId="77777777" w:rsidR="00561330" w:rsidRDefault="00561330" w:rsidP="00561330">
      <w:r w:rsidRPr="00F322D4">
        <w:t xml:space="preserve">Head of </w:t>
      </w:r>
      <w:r>
        <w:t xml:space="preserve">Science </w:t>
      </w:r>
      <w:r w:rsidRPr="00F322D4">
        <w:t xml:space="preserve"> </w:t>
      </w:r>
      <w:r>
        <w:t>D</w:t>
      </w:r>
      <w:r w:rsidRPr="00F322D4">
        <w:t>epartment</w:t>
      </w:r>
    </w:p>
    <w:p w14:paraId="16058FA4" w14:textId="77777777" w:rsidR="00561330" w:rsidRDefault="00561330" w:rsidP="00561330">
      <w:r w:rsidRPr="00F322D4">
        <w:t>Kanga High School</w:t>
      </w:r>
    </w:p>
    <w:p w14:paraId="6E643AE0" w14:textId="77777777" w:rsidR="00561330" w:rsidRDefault="00561330" w:rsidP="00561330">
      <w:r w:rsidRPr="00F322D4">
        <w:lastRenderedPageBreak/>
        <w:t>+254 720429202</w:t>
      </w:r>
    </w:p>
    <w:p w14:paraId="16339B57" w14:textId="77777777" w:rsidR="00561330" w:rsidRDefault="00561330" w:rsidP="00561330"/>
    <w:p w14:paraId="54DB04BD" w14:textId="77777777" w:rsidR="00561330" w:rsidRDefault="00561330" w:rsidP="00561330">
      <w:r>
        <w:t xml:space="preserve">Mrs. Pauline </w:t>
      </w:r>
      <w:proofErr w:type="spellStart"/>
      <w:r>
        <w:t>Chabi</w:t>
      </w:r>
      <w:proofErr w:type="spellEnd"/>
    </w:p>
    <w:p w14:paraId="71519FF9" w14:textId="77777777" w:rsidR="00561330" w:rsidRDefault="00561330" w:rsidP="00561330">
      <w:r>
        <w:t>Head of  Humanities Department</w:t>
      </w:r>
    </w:p>
    <w:p w14:paraId="63730113" w14:textId="77777777" w:rsidR="00561330" w:rsidRDefault="00561330" w:rsidP="00561330">
      <w:r>
        <w:t>Kanga High School</w:t>
      </w:r>
    </w:p>
    <w:p w14:paraId="4DFD2C37" w14:textId="77777777" w:rsidR="00561330" w:rsidRDefault="00561330" w:rsidP="00561330">
      <w:r>
        <w:t>+254722618189</w:t>
      </w:r>
    </w:p>
    <w:p w14:paraId="2FA39057" w14:textId="77777777" w:rsidR="00561330" w:rsidRPr="006E1507" w:rsidRDefault="00561330" w:rsidP="006E1507"/>
    <w:sectPr w:rsidR="00561330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B48D" w14:textId="77777777" w:rsidR="00CC3452" w:rsidRDefault="00CC3452" w:rsidP="0068194B">
      <w:r>
        <w:separator/>
      </w:r>
    </w:p>
    <w:p w14:paraId="51895D1D" w14:textId="77777777" w:rsidR="00CC3452" w:rsidRDefault="00CC3452"/>
    <w:p w14:paraId="1DC5FDD9" w14:textId="77777777" w:rsidR="00CC3452" w:rsidRDefault="00CC3452"/>
  </w:endnote>
  <w:endnote w:type="continuationSeparator" w:id="0">
    <w:p w14:paraId="049071A5" w14:textId="77777777" w:rsidR="00CC3452" w:rsidRDefault="00CC3452" w:rsidP="0068194B">
      <w:r>
        <w:continuationSeparator/>
      </w:r>
    </w:p>
    <w:p w14:paraId="34647B2B" w14:textId="77777777" w:rsidR="00CC3452" w:rsidRDefault="00CC3452"/>
    <w:p w14:paraId="0DD5EB41" w14:textId="77777777" w:rsidR="00CC3452" w:rsidRDefault="00CC3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9BAF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30EC" w14:textId="77777777" w:rsidR="00CC3452" w:rsidRDefault="00CC3452" w:rsidP="0068194B">
      <w:r>
        <w:separator/>
      </w:r>
    </w:p>
    <w:p w14:paraId="2B14C1CD" w14:textId="77777777" w:rsidR="00CC3452" w:rsidRDefault="00CC3452"/>
    <w:p w14:paraId="565B96CF" w14:textId="77777777" w:rsidR="00CC3452" w:rsidRDefault="00CC3452"/>
  </w:footnote>
  <w:footnote w:type="continuationSeparator" w:id="0">
    <w:p w14:paraId="54FE0070" w14:textId="77777777" w:rsidR="00CC3452" w:rsidRDefault="00CC3452" w:rsidP="0068194B">
      <w:r>
        <w:continuationSeparator/>
      </w:r>
    </w:p>
    <w:p w14:paraId="2F63B5DC" w14:textId="77777777" w:rsidR="00CC3452" w:rsidRDefault="00CC3452"/>
    <w:p w14:paraId="1F44855A" w14:textId="77777777" w:rsidR="00CC3452" w:rsidRDefault="00CC34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A9D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EC708A" wp14:editId="41A624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B10A1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460A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348C6"/>
    <w:multiLevelType w:val="hybridMultilevel"/>
    <w:tmpl w:val="44F0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C4DFD"/>
    <w:multiLevelType w:val="hybridMultilevel"/>
    <w:tmpl w:val="6EB4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D14C49"/>
    <w:multiLevelType w:val="hybridMultilevel"/>
    <w:tmpl w:val="C6AC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35488">
    <w:abstractNumId w:val="9"/>
  </w:num>
  <w:num w:numId="2" w16cid:durableId="145585245">
    <w:abstractNumId w:val="8"/>
  </w:num>
  <w:num w:numId="3" w16cid:durableId="1651250408">
    <w:abstractNumId w:val="7"/>
  </w:num>
  <w:num w:numId="4" w16cid:durableId="636909273">
    <w:abstractNumId w:val="6"/>
  </w:num>
  <w:num w:numId="5" w16cid:durableId="1222255152">
    <w:abstractNumId w:val="12"/>
  </w:num>
  <w:num w:numId="6" w16cid:durableId="2114742724">
    <w:abstractNumId w:val="3"/>
  </w:num>
  <w:num w:numId="7" w16cid:durableId="761678909">
    <w:abstractNumId w:val="13"/>
  </w:num>
  <w:num w:numId="8" w16cid:durableId="999507982">
    <w:abstractNumId w:val="2"/>
  </w:num>
  <w:num w:numId="9" w16cid:durableId="1889102335">
    <w:abstractNumId w:val="14"/>
  </w:num>
  <w:num w:numId="10" w16cid:durableId="315379704">
    <w:abstractNumId w:val="5"/>
  </w:num>
  <w:num w:numId="11" w16cid:durableId="1074400965">
    <w:abstractNumId w:val="4"/>
  </w:num>
  <w:num w:numId="12" w16cid:durableId="2062829257">
    <w:abstractNumId w:val="1"/>
  </w:num>
  <w:num w:numId="13" w16cid:durableId="1688946785">
    <w:abstractNumId w:val="0"/>
  </w:num>
  <w:num w:numId="14" w16cid:durableId="818419602">
    <w:abstractNumId w:val="11"/>
  </w:num>
  <w:num w:numId="15" w16cid:durableId="1102383182">
    <w:abstractNumId w:val="10"/>
  </w:num>
  <w:num w:numId="16" w16cid:durableId="989863743">
    <w:abstractNumId w:val="15"/>
  </w:num>
  <w:num w:numId="17" w16cid:durableId="904267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4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0FB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3ED"/>
    <w:rsid w:val="00213B4C"/>
    <w:rsid w:val="002253B0"/>
    <w:rsid w:val="00236D54"/>
    <w:rsid w:val="00241D8C"/>
    <w:rsid w:val="00241FDB"/>
    <w:rsid w:val="00245FA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017"/>
    <w:rsid w:val="002D23C5"/>
    <w:rsid w:val="002D6137"/>
    <w:rsid w:val="002E7E61"/>
    <w:rsid w:val="002F05E5"/>
    <w:rsid w:val="002F254D"/>
    <w:rsid w:val="002F30E4"/>
    <w:rsid w:val="002F3EA2"/>
    <w:rsid w:val="00307140"/>
    <w:rsid w:val="00316DFF"/>
    <w:rsid w:val="00325B57"/>
    <w:rsid w:val="00336056"/>
    <w:rsid w:val="003544E1"/>
    <w:rsid w:val="00366398"/>
    <w:rsid w:val="00380FC5"/>
    <w:rsid w:val="003A0632"/>
    <w:rsid w:val="003A30E5"/>
    <w:rsid w:val="003A6ADF"/>
    <w:rsid w:val="003B5928"/>
    <w:rsid w:val="003C6181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C7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6E7"/>
    <w:rsid w:val="00510392"/>
    <w:rsid w:val="00513E2A"/>
    <w:rsid w:val="00523E60"/>
    <w:rsid w:val="00556C4B"/>
    <w:rsid w:val="00561330"/>
    <w:rsid w:val="00566A35"/>
    <w:rsid w:val="0056701E"/>
    <w:rsid w:val="005740D7"/>
    <w:rsid w:val="00587C65"/>
    <w:rsid w:val="00591DA2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58D4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10"/>
    <w:rsid w:val="00834955"/>
    <w:rsid w:val="008411FA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9A2"/>
    <w:rsid w:val="009650EA"/>
    <w:rsid w:val="0097790C"/>
    <w:rsid w:val="0098506E"/>
    <w:rsid w:val="009A44CE"/>
    <w:rsid w:val="009B15EF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ADE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1448"/>
    <w:rsid w:val="00C779DA"/>
    <w:rsid w:val="00C814F7"/>
    <w:rsid w:val="00CA4B4D"/>
    <w:rsid w:val="00CB35C3"/>
    <w:rsid w:val="00CC3452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024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2D3"/>
    <w:rsid w:val="00EE2CA8"/>
    <w:rsid w:val="00EF17E8"/>
    <w:rsid w:val="00EF51D9"/>
    <w:rsid w:val="00F130DD"/>
    <w:rsid w:val="00F24884"/>
    <w:rsid w:val="00F476C4"/>
    <w:rsid w:val="00F47EEF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21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344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C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JWANG.DAN@ku.ac.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5A1DF584674B6E853CB4FB2124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07F6-C8CD-4A1C-A732-E9EDEFB5A2DF}"/>
      </w:docPartPr>
      <w:docPartBody>
        <w:p w:rsidR="003715A3" w:rsidRDefault="00C4678C">
          <w:pPr>
            <w:pStyle w:val="E05A1DF584674B6E853CB4FB2124CE5B"/>
          </w:pPr>
          <w:r w:rsidRPr="00CF1A49">
            <w:t>·</w:t>
          </w:r>
        </w:p>
      </w:docPartBody>
    </w:docPart>
    <w:docPart>
      <w:docPartPr>
        <w:name w:val="8ABF0F62458346FBAEA31A98FD6C1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21BA1-DBD3-48CE-9794-1D891D88AB1A}"/>
      </w:docPartPr>
      <w:docPartBody>
        <w:p w:rsidR="003715A3" w:rsidRDefault="00C4678C">
          <w:pPr>
            <w:pStyle w:val="8ABF0F62458346FBAEA31A98FD6C1F8B"/>
          </w:pPr>
          <w:r w:rsidRPr="00CF1A49">
            <w:t>Experience</w:t>
          </w:r>
        </w:p>
      </w:docPartBody>
    </w:docPart>
    <w:docPart>
      <w:docPartPr>
        <w:name w:val="8F01322F32504A7894118E64E888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78C6-970D-45A9-AE9D-165129CA15F5}"/>
      </w:docPartPr>
      <w:docPartBody>
        <w:p w:rsidR="003715A3" w:rsidRDefault="00C4678C">
          <w:pPr>
            <w:pStyle w:val="8F01322F32504A7894118E64E888C02C"/>
          </w:pPr>
          <w:r w:rsidRPr="00CF1A49">
            <w:t>Education</w:t>
          </w:r>
        </w:p>
      </w:docPartBody>
    </w:docPart>
    <w:docPart>
      <w:docPartPr>
        <w:name w:val="9EFA0953B35E4C5B871829F91322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3F2E-5801-42E1-A1AC-871094F7F472}"/>
      </w:docPartPr>
      <w:docPartBody>
        <w:p w:rsidR="003715A3" w:rsidRDefault="00C4678C">
          <w:pPr>
            <w:pStyle w:val="9EFA0953B35E4C5B871829F91322341C"/>
          </w:pPr>
          <w:r w:rsidRPr="00CF1A49">
            <w:t>Skills</w:t>
          </w:r>
        </w:p>
      </w:docPartBody>
    </w:docPart>
    <w:docPart>
      <w:docPartPr>
        <w:name w:val="DBEFAD85AA7243E29974DC082711C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07B71-76D5-4F78-81C9-5A7C6D048D8E}"/>
      </w:docPartPr>
      <w:docPartBody>
        <w:p w:rsidR="003715A3" w:rsidRDefault="00C4678C">
          <w:pPr>
            <w:pStyle w:val="DBEFAD85AA7243E29974DC082711CF2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0A"/>
    <w:rsid w:val="000A140A"/>
    <w:rsid w:val="003715A3"/>
    <w:rsid w:val="00AE66F2"/>
    <w:rsid w:val="00C4678C"/>
    <w:rsid w:val="00CF3213"/>
    <w:rsid w:val="00F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05A1DF584674B6E853CB4FB2124CE5B">
    <w:name w:val="E05A1DF584674B6E853CB4FB2124CE5B"/>
  </w:style>
  <w:style w:type="paragraph" w:customStyle="1" w:styleId="8ABF0F62458346FBAEA31A98FD6C1F8B">
    <w:name w:val="8ABF0F62458346FBAEA31A98FD6C1F8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F01322F32504A7894118E64E888C02C">
    <w:name w:val="8F01322F32504A7894118E64E888C02C"/>
  </w:style>
  <w:style w:type="paragraph" w:customStyle="1" w:styleId="9EFA0953B35E4C5B871829F91322341C">
    <w:name w:val="9EFA0953B35E4C5B871829F91322341C"/>
  </w:style>
  <w:style w:type="paragraph" w:customStyle="1" w:styleId="DBEFAD85AA7243E29974DC082711CF23">
    <w:name w:val="DBEFAD85AA7243E29974DC082711C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2023-04-27T13:01:00Z</dcterms:created>
  <dcterms:modified xsi:type="dcterms:W3CDTF">2023-05-04T15:03:00Z</dcterms:modified>
  <cp:category/>
</cp:coreProperties>
</file>